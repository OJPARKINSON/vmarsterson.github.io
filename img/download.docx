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97.579368pt;height:142.87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auto"/>
        <w:ind w:left="4367" w:right="4301"/>
        <w:jc w:val="center"/>
        <w:rPr>
          <w:rFonts w:ascii="Arial" w:hAnsi="Arial" w:cs="Arial" w:eastAsia="Arial"/>
          <w:sz w:val="44"/>
          <w:szCs w:val="44"/>
        </w:rPr>
      </w:pPr>
      <w:rPr/>
      <w:r>
        <w:rPr>
          <w:rFonts w:ascii="Arial" w:hAnsi="Arial" w:cs="Arial" w:eastAsia="Arial"/>
          <w:sz w:val="44"/>
          <w:szCs w:val="44"/>
          <w:color w:val="16BCFA"/>
          <w:spacing w:val="0"/>
          <w:w w:val="100"/>
          <w:b/>
          <w:bCs/>
        </w:rPr>
        <w:t>CONFERENCE</w:t>
      </w:r>
      <w:r>
        <w:rPr>
          <w:rFonts w:ascii="Arial" w:hAnsi="Arial" w:cs="Arial" w:eastAsia="Arial"/>
          <w:sz w:val="44"/>
          <w:szCs w:val="44"/>
          <w:color w:val="000000"/>
          <w:spacing w:val="0"/>
          <w:w w:val="100"/>
        </w:rPr>
      </w:r>
    </w:p>
    <w:p>
      <w:pPr>
        <w:spacing w:before="74" w:after="0" w:line="240" w:lineRule="auto"/>
        <w:ind w:left="2907" w:right="2824"/>
        <w:jc w:val="center"/>
        <w:rPr>
          <w:rFonts w:ascii="Arial" w:hAnsi="Arial" w:cs="Arial" w:eastAsia="Arial"/>
          <w:sz w:val="44"/>
          <w:szCs w:val="44"/>
        </w:rPr>
      </w:pPr>
      <w:rPr/>
      <w:r>
        <w:rPr/>
        <w:pict>
          <v:group style="position:absolute;margin-left:71.999992pt;margin-top:45.268543pt;width:451pt;height:.1pt;mso-position-horizontal-relative:page;mso-position-vertical-relative:paragraph;z-index:-200" coordorigin="1440,905" coordsize="9020,2">
            <v:shape style="position:absolute;left:1440;top:905;width:9020;height:2" coordorigin="1440,905" coordsize="9020,0" path="m1440,905l10460,905e" filled="f" stroked="t" strokeweight="4pt" strokecolor="#16BCFA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44"/>
          <w:szCs w:val="44"/>
          <w:color w:val="FE8548"/>
          <w:spacing w:val="0"/>
          <w:w w:val="112"/>
          <w:b/>
          <w:bCs/>
        </w:rPr>
        <w:t>12-13TH</w:t>
      </w:r>
      <w:r>
        <w:rPr>
          <w:rFonts w:ascii="Arial" w:hAnsi="Arial" w:cs="Arial" w:eastAsia="Arial"/>
          <w:sz w:val="44"/>
          <w:szCs w:val="44"/>
          <w:color w:val="FE8548"/>
          <w:spacing w:val="-60"/>
          <w:w w:val="112"/>
          <w:b/>
          <w:bCs/>
        </w:rPr>
        <w:t> </w:t>
      </w:r>
      <w:r>
        <w:rPr>
          <w:rFonts w:ascii="Arial" w:hAnsi="Arial" w:cs="Arial" w:eastAsia="Arial"/>
          <w:sz w:val="44"/>
          <w:szCs w:val="44"/>
          <w:color w:val="FE8548"/>
          <w:spacing w:val="0"/>
          <w:w w:val="98"/>
          <w:b/>
          <w:bCs/>
        </w:rPr>
        <w:t>SEPTEMBRE</w:t>
      </w:r>
      <w:r>
        <w:rPr>
          <w:rFonts w:ascii="Arial" w:hAnsi="Arial" w:cs="Arial" w:eastAsia="Arial"/>
          <w:sz w:val="44"/>
          <w:szCs w:val="44"/>
          <w:color w:val="FE8548"/>
          <w:spacing w:val="-43"/>
          <w:w w:val="98"/>
          <w:b/>
          <w:bCs/>
        </w:rPr>
        <w:t> </w:t>
      </w:r>
      <w:r>
        <w:rPr>
          <w:rFonts w:ascii="Arial" w:hAnsi="Arial" w:cs="Arial" w:eastAsia="Arial"/>
          <w:sz w:val="44"/>
          <w:szCs w:val="44"/>
          <w:color w:val="FE8548"/>
          <w:spacing w:val="0"/>
          <w:w w:val="116"/>
          <w:b/>
          <w:bCs/>
        </w:rPr>
        <w:t>2019.</w:t>
      </w:r>
      <w:r>
        <w:rPr>
          <w:rFonts w:ascii="Arial" w:hAnsi="Arial" w:cs="Arial" w:eastAsia="Arial"/>
          <w:sz w:val="44"/>
          <w:szCs w:val="44"/>
          <w:color w:val="00000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9" w:lineRule="exact"/>
        <w:ind w:left="5118" w:right="5086"/>
        <w:jc w:val="center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16BCFA"/>
          <w:spacing w:val="0"/>
          <w:w w:val="96"/>
          <w:b/>
          <w:bCs/>
          <w:position w:val="-1"/>
        </w:rPr>
        <w:t>SPEAKERS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85.222637pt;height:324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5138" w:right="5055"/>
        <w:jc w:val="center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FE8548"/>
          <w:spacing w:val="-19"/>
          <w:w w:val="96"/>
          <w:b/>
          <w:bCs/>
        </w:rPr>
        <w:t>P</w:t>
      </w:r>
      <w:r>
        <w:rPr>
          <w:rFonts w:ascii="Arial" w:hAnsi="Arial" w:cs="Arial" w:eastAsia="Arial"/>
          <w:sz w:val="30"/>
          <w:szCs w:val="30"/>
          <w:color w:val="FE8548"/>
          <w:spacing w:val="0"/>
          <w:w w:val="98"/>
          <w:b/>
          <w:bCs/>
        </w:rPr>
        <w:t>ARTNERS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5.837224pt;height:89.61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0" w:bottom="280" w:left="0" w:right="0"/>
        </w:sectPr>
      </w:pPr>
      <w:rPr/>
    </w:p>
    <w:p>
      <w:pPr>
        <w:spacing w:before="60" w:after="0" w:line="240" w:lineRule="auto"/>
        <w:ind w:left="2236" w:right="2159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E8548"/>
          <w:spacing w:val="0"/>
          <w:w w:val="99"/>
          <w:b/>
          <w:bCs/>
        </w:rPr>
        <w:t>THURS</w:t>
      </w:r>
      <w:r>
        <w:rPr>
          <w:rFonts w:ascii="Arial" w:hAnsi="Arial" w:cs="Arial" w:eastAsia="Arial"/>
          <w:sz w:val="32"/>
          <w:szCs w:val="32"/>
          <w:color w:val="FE8548"/>
          <w:spacing w:val="-6"/>
          <w:w w:val="99"/>
          <w:b/>
          <w:bCs/>
        </w:rPr>
        <w:t>D</w:t>
      </w:r>
      <w:r>
        <w:rPr>
          <w:rFonts w:ascii="Arial" w:hAnsi="Arial" w:cs="Arial" w:eastAsia="Arial"/>
          <w:sz w:val="32"/>
          <w:szCs w:val="32"/>
          <w:color w:val="FE8548"/>
          <w:spacing w:val="-31"/>
          <w:w w:val="99"/>
          <w:b/>
          <w:bCs/>
        </w:rPr>
        <w:t>A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99"/>
          <w:b/>
          <w:bCs/>
        </w:rPr>
        <w:t>Y</w:t>
      </w:r>
      <w:r>
        <w:rPr>
          <w:rFonts w:ascii="Arial" w:hAnsi="Arial" w:cs="Arial" w:eastAsia="Arial"/>
          <w:sz w:val="32"/>
          <w:szCs w:val="32"/>
          <w:color w:val="FE8548"/>
          <w:spacing w:val="-24"/>
          <w:w w:val="99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100"/>
          <w:b/>
          <w:bCs/>
        </w:rPr>
        <w:t>12TH</w:t>
      </w:r>
      <w:r>
        <w:rPr>
          <w:rFonts w:ascii="Arial" w:hAnsi="Arial" w:cs="Arial" w:eastAsia="Arial"/>
          <w:sz w:val="32"/>
          <w:szCs w:val="32"/>
          <w:color w:val="FE8548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98"/>
          <w:b/>
          <w:bCs/>
        </w:rPr>
        <w:t>SEPTEMBER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72" w:after="0" w:line="362" w:lineRule="exact"/>
        <w:ind w:left="3476" w:right="3407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E8548"/>
          <w:spacing w:val="0"/>
          <w:w w:val="115"/>
          <w:b/>
          <w:bCs/>
          <w:position w:val="-1"/>
        </w:rPr>
        <w:t>9H30</w:t>
      </w:r>
      <w:r>
        <w:rPr>
          <w:rFonts w:ascii="Arial" w:hAnsi="Arial" w:cs="Arial" w:eastAsia="Arial"/>
          <w:sz w:val="32"/>
          <w:szCs w:val="32"/>
          <w:color w:val="FE8548"/>
          <w:spacing w:val="-46"/>
          <w:w w:val="115"/>
          <w:b/>
          <w:bCs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94"/>
          <w:b/>
          <w:bCs/>
          <w:position w:val="-1"/>
        </w:rPr>
        <w:t>-</w:t>
      </w:r>
      <w:r>
        <w:rPr>
          <w:rFonts w:ascii="Arial" w:hAnsi="Arial" w:cs="Arial" w:eastAsia="Arial"/>
          <w:sz w:val="32"/>
          <w:szCs w:val="32"/>
          <w:color w:val="FE8548"/>
          <w:spacing w:val="-28"/>
          <w:w w:val="94"/>
          <w:b/>
          <w:bCs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116"/>
          <w:b/>
          <w:bCs/>
          <w:position w:val="-1"/>
        </w:rPr>
        <w:t>17H30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8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94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NI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NG</w:t>
      </w:r>
      <w:r>
        <w:rPr>
          <w:rFonts w:ascii="Arial" w:hAnsi="Arial" w:cs="Arial" w:eastAsia="Arial"/>
          <w:sz w:val="22"/>
          <w:szCs w:val="22"/>
          <w:color w:val="213E7A"/>
          <w:spacing w:val="5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30</w:t>
      </w:r>
      <w:r>
        <w:rPr>
          <w:rFonts w:ascii="Arial" w:hAnsi="Arial" w:cs="Arial" w:eastAsia="Arial"/>
          <w:sz w:val="22"/>
          <w:szCs w:val="22"/>
          <w:color w:val="213E7A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4"/>
          <w:b/>
          <w:bCs/>
        </w:rPr>
        <w:t>9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4"/>
          <w:b/>
          <w:bCs/>
        </w:rPr>
        <w:t>55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2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9"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4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213E7A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yb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213E7A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?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4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4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color w:val="FE8548"/>
          <w:spacing w:val="-13"/>
          <w:w w:val="100"/>
          <w:position w:val="4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00"/>
          <w:position w:val="4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14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on</w:t>
      </w:r>
      <w:r>
        <w:rPr>
          <w:rFonts w:ascii="Arial" w:hAnsi="Arial" w:cs="Arial" w:eastAsia="Arial"/>
          <w:sz w:val="22"/>
          <w:szCs w:val="22"/>
          <w:color w:val="FE8548"/>
          <w:spacing w:val="-2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&amp;</w:t>
      </w:r>
      <w:r>
        <w:rPr>
          <w:rFonts w:ascii="Arial" w:hAnsi="Arial" w:cs="Arial" w:eastAsia="Arial"/>
          <w:sz w:val="22"/>
          <w:szCs w:val="22"/>
          <w:color w:val="FE8548"/>
          <w:spacing w:val="-1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ux</w:t>
      </w:r>
      <w:r>
        <w:rPr>
          <w:rFonts w:ascii="Arial" w:hAnsi="Arial" w:cs="Arial" w:eastAsia="Arial"/>
          <w:sz w:val="22"/>
          <w:szCs w:val="22"/>
          <w:color w:val="FE8548"/>
          <w:spacing w:val="-19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,</w:t>
      </w:r>
      <w:r>
        <w:rPr>
          <w:rFonts w:ascii="Arial" w:hAnsi="Arial" w:cs="Arial" w:eastAsia="Arial"/>
          <w:sz w:val="22"/>
          <w:szCs w:val="22"/>
          <w:color w:val="FE8548"/>
          <w:spacing w:val="22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100"/>
          <w:position w:val="4"/>
        </w:rPr>
        <w:t>f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4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un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7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of</w:t>
      </w:r>
      <w:r>
        <w:rPr>
          <w:rFonts w:ascii="Arial" w:hAnsi="Arial" w:cs="Arial" w:eastAsia="Arial"/>
          <w:sz w:val="22"/>
          <w:szCs w:val="22"/>
          <w:color w:val="FE8548"/>
          <w:spacing w:val="1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II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63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81"/>
          <w:position w:val="-1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1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81"/>
          <w:position w:val="1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81"/>
          <w:position w:val="1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1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1"/>
          <w:position w:val="1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1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21"/>
          <w:w w:val="81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1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1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100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1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1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4"/>
          <w:position w:val="1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1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1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1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4"/>
          <w:position w:val="1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1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94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1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1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1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1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1"/>
        </w:rPr>
        <w:t>ux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40"/>
          <w:pgMar w:top="940" w:bottom="280" w:left="1340" w:right="1380"/>
        </w:sectPr>
      </w:pPr>
      <w:rPr/>
    </w:p>
    <w:p>
      <w:pPr>
        <w:spacing w:before="39" w:after="0" w:line="240" w:lineRule="auto"/>
        <w:ind w:left="460" w:right="-74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96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6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96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4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13"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1" w:lineRule="exact"/>
        <w:ind w:right="-20"/>
        <w:jc w:val="left"/>
        <w:tabs>
          <w:tab w:pos="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FE854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ho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é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0" w:bottom="280" w:left="1340" w:right="1380"/>
          <w:cols w:num="2" w:equalWidth="0">
            <w:col w:w="1840" w:space="60"/>
            <w:col w:w="7280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2164" w:right="207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</w:rPr>
        <w:t>REGUL</w:t>
      </w:r>
      <w:r>
        <w:rPr>
          <w:rFonts w:ascii="Arial" w:hAnsi="Arial" w:cs="Arial" w:eastAsia="Arial"/>
          <w:sz w:val="24"/>
          <w:szCs w:val="24"/>
          <w:color w:val="213E7A"/>
          <w:spacing w:val="-16"/>
          <w:w w:val="96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</w:rPr>
        <w:t>TION,</w:t>
      </w:r>
      <w:r>
        <w:rPr>
          <w:rFonts w:ascii="Arial" w:hAnsi="Arial" w:cs="Arial" w:eastAsia="Arial"/>
          <w:sz w:val="24"/>
          <w:szCs w:val="24"/>
          <w:color w:val="213E7A"/>
          <w:spacing w:val="39"/>
          <w:w w:val="96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</w:rPr>
        <w:t>SECURITY</w:t>
      </w:r>
      <w:r>
        <w:rPr>
          <w:rFonts w:ascii="Arial" w:hAnsi="Arial" w:cs="Arial" w:eastAsia="Arial"/>
          <w:sz w:val="24"/>
          <w:szCs w:val="24"/>
          <w:color w:val="213E7A"/>
          <w:spacing w:val="15"/>
          <w:w w:val="96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</w:rPr>
        <w:t>&amp;</w:t>
      </w:r>
      <w:r>
        <w:rPr>
          <w:rFonts w:ascii="Arial" w:hAnsi="Arial" w:cs="Arial" w:eastAsia="Arial"/>
          <w:sz w:val="24"/>
          <w:szCs w:val="24"/>
          <w:color w:val="213E7A"/>
          <w:spacing w:val="-23"/>
          <w:w w:val="96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</w:rPr>
        <w:t>CYBERS</w:t>
      </w:r>
      <w:r>
        <w:rPr>
          <w:rFonts w:ascii="Arial" w:hAnsi="Arial" w:cs="Arial" w:eastAsia="Arial"/>
          <w:sz w:val="24"/>
          <w:szCs w:val="24"/>
          <w:color w:val="213E7A"/>
          <w:spacing w:val="-14"/>
          <w:w w:val="96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13E7A"/>
          <w:spacing w:val="-4"/>
          <w:w w:val="96"/>
          <w:b/>
          <w:bCs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</w:rPr>
        <w:t>CE</w:t>
      </w:r>
      <w:r>
        <w:rPr>
          <w:rFonts w:ascii="Arial" w:hAnsi="Arial" w:cs="Arial" w:eastAsia="Arial"/>
          <w:sz w:val="24"/>
          <w:szCs w:val="24"/>
          <w:color w:val="213E7A"/>
          <w:spacing w:val="-14"/>
          <w:w w:val="96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79"/>
          <w:b/>
          <w:bCs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4" w:after="0" w:line="271" w:lineRule="exact"/>
        <w:ind w:left="2464" w:right="2355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71.999992pt;margin-top:30.51446pt;width:451pt;height:.1pt;mso-position-horizontal-relative:page;mso-position-vertical-relative:paragraph;z-index:-199" coordorigin="1440,610" coordsize="9020,2">
            <v:shape style="position:absolute;left:1440;top:610;width:9020;height:2" coordorigin="1440,610" coordsize="9020,0" path="m1440,610l10460,610e" filled="f" stroked="t" strokeweight="4pt" strokecolor="#16BCFA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5"/>
          <w:b/>
          <w:bCs/>
          <w:position w:val="-1"/>
        </w:rPr>
        <w:t>INN</w:t>
      </w:r>
      <w:r>
        <w:rPr>
          <w:rFonts w:ascii="Arial" w:hAnsi="Arial" w:cs="Arial" w:eastAsia="Arial"/>
          <w:sz w:val="24"/>
          <w:szCs w:val="24"/>
          <w:color w:val="213E7A"/>
          <w:spacing w:val="-7"/>
          <w:w w:val="105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-19"/>
          <w:w w:val="105"/>
          <w:b/>
          <w:bCs/>
          <w:position w:val="-1"/>
        </w:rPr>
        <w:t>V</w:t>
      </w:r>
      <w:r>
        <w:rPr>
          <w:rFonts w:ascii="Arial" w:hAnsi="Arial" w:cs="Arial" w:eastAsia="Arial"/>
          <w:sz w:val="24"/>
          <w:szCs w:val="24"/>
          <w:color w:val="213E7A"/>
          <w:spacing w:val="-18"/>
          <w:w w:val="105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5"/>
          <w:b/>
          <w:bCs/>
          <w:position w:val="-1"/>
        </w:rPr>
        <w:t>TION</w:t>
      </w:r>
      <w:r>
        <w:rPr>
          <w:rFonts w:ascii="Arial" w:hAnsi="Arial" w:cs="Arial" w:eastAsia="Arial"/>
          <w:sz w:val="24"/>
          <w:szCs w:val="24"/>
          <w:color w:val="213E7A"/>
          <w:spacing w:val="-17"/>
          <w:w w:val="105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1"/>
        </w:rPr>
        <w:t>AND</w:t>
      </w:r>
      <w:r>
        <w:rPr>
          <w:rFonts w:ascii="Arial" w:hAnsi="Arial" w:cs="Arial" w:eastAsia="Arial"/>
          <w:sz w:val="24"/>
          <w:szCs w:val="24"/>
          <w:color w:val="213E7A"/>
          <w:spacing w:val="-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1"/>
        </w:rPr>
        <w:t>NEW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5"/>
          <w:w w:val="96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1"/>
        </w:rPr>
        <w:t>ARADIGMS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8" w:after="0" w:line="240" w:lineRule="auto"/>
        <w:ind w:left="1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M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NG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97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11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color w:val="16BCFA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16BCFA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1"/>
          <w:w w:val="95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WI</w:t>
      </w:r>
      <w:r>
        <w:rPr>
          <w:rFonts w:ascii="Arial" w:hAnsi="Arial" w:cs="Arial" w:eastAsia="Arial"/>
          <w:sz w:val="22"/>
          <w:szCs w:val="22"/>
          <w:color w:val="16BCFA"/>
          <w:spacing w:val="-4"/>
          <w:w w:val="95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CHE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D</w:t>
      </w:r>
      <w:r>
        <w:rPr>
          <w:rFonts w:ascii="Arial" w:hAnsi="Arial" w:cs="Arial" w:eastAsia="Arial"/>
          <w:sz w:val="22"/>
          <w:szCs w:val="22"/>
          <w:color w:val="16BCFA"/>
          <w:spacing w:val="5"/>
          <w:w w:val="95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N,</w:t>
      </w:r>
      <w:r>
        <w:rPr>
          <w:rFonts w:ascii="Arial" w:hAnsi="Arial" w:cs="Arial" w:eastAsia="Arial"/>
          <w:sz w:val="22"/>
          <w:szCs w:val="22"/>
          <w:color w:val="16BCFA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ONLI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NE</w:t>
      </w:r>
      <w:r>
        <w:rPr>
          <w:rFonts w:ascii="Arial" w:hAnsi="Arial" w:cs="Arial" w:eastAsia="Arial"/>
          <w:sz w:val="22"/>
          <w:szCs w:val="22"/>
          <w:color w:val="16BCFA"/>
          <w:spacing w:val="1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ND</w:t>
      </w:r>
      <w:r>
        <w:rPr>
          <w:rFonts w:ascii="Arial" w:hAnsi="Arial" w:cs="Arial" w:eastAsia="Arial"/>
          <w:sz w:val="22"/>
          <w:szCs w:val="22"/>
          <w:color w:val="16BCFA"/>
          <w:spacing w:val="-4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2"/>
          <w:w w:val="94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NNE</w:t>
      </w:r>
      <w:r>
        <w:rPr>
          <w:rFonts w:ascii="Arial" w:hAnsi="Arial" w:cs="Arial" w:eastAsia="Arial"/>
          <w:sz w:val="22"/>
          <w:szCs w:val="22"/>
          <w:color w:val="16BCFA"/>
          <w:spacing w:val="-2"/>
          <w:w w:val="94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D:</w:t>
      </w:r>
      <w:r>
        <w:rPr>
          <w:rFonts w:ascii="Arial" w:hAnsi="Arial" w:cs="Arial" w:eastAsia="Arial"/>
          <w:sz w:val="22"/>
          <w:szCs w:val="22"/>
          <w:color w:val="16BCFA"/>
          <w:spacing w:val="13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HE</w:t>
      </w:r>
      <w:r>
        <w:rPr>
          <w:rFonts w:ascii="Arial" w:hAnsi="Arial" w:cs="Arial" w:eastAsia="Arial"/>
          <w:sz w:val="22"/>
          <w:szCs w:val="22"/>
          <w:color w:val="16BCFA"/>
          <w:spacing w:val="2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3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-8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ND</w:t>
      </w:r>
      <w:r>
        <w:rPr>
          <w:rFonts w:ascii="Arial" w:hAnsi="Arial" w:cs="Arial" w:eastAsia="Arial"/>
          <w:sz w:val="22"/>
          <w:szCs w:val="22"/>
          <w:color w:val="16BCFA"/>
          <w:spacing w:val="-4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8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3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7" w:after="0" w:line="240" w:lineRule="auto"/>
        <w:ind w:left="1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6BCFA"/>
          <w:spacing w:val="0"/>
          <w:w w:val="90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0"/>
          <w:b/>
          <w:bCs/>
        </w:rPr>
        <w:t>GU</w:t>
      </w:r>
      <w:r>
        <w:rPr>
          <w:rFonts w:ascii="Arial" w:hAnsi="Arial" w:cs="Arial" w:eastAsia="Arial"/>
          <w:sz w:val="22"/>
          <w:szCs w:val="22"/>
          <w:color w:val="16BCFA"/>
          <w:spacing w:val="2"/>
          <w:w w:val="90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16BCFA"/>
          <w:spacing w:val="-13"/>
          <w:w w:val="9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-4"/>
          <w:w w:val="90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0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-2"/>
          <w:w w:val="90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0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16BCFA"/>
          <w:spacing w:val="10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6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HA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7"/>
          <w:b/>
          <w:bCs/>
        </w:rPr>
        <w:t>LLE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NGE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3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3" w:lineRule="auto"/>
        <w:ind w:left="940" w:right="595"/>
        <w:jc w:val="left"/>
        <w:tabs>
          <w:tab w:pos="1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10h</w:t>
      </w:r>
      <w:r>
        <w:rPr>
          <w:rFonts w:ascii="Arial" w:hAnsi="Arial" w:cs="Arial" w:eastAsia="Arial"/>
          <w:sz w:val="22"/>
          <w:szCs w:val="22"/>
          <w:color w:val="213E7A"/>
          <w:spacing w:val="-1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10h45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93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und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93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able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93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net</w:t>
      </w:r>
      <w:r>
        <w:rPr>
          <w:rFonts w:ascii="Arial" w:hAnsi="Arial" w:cs="Arial" w:eastAsia="Arial"/>
          <w:sz w:val="22"/>
          <w:szCs w:val="22"/>
          <w:color w:val="213E7A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97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97"/>
          <w:position w:val="0"/>
        </w:rPr>
        <w:t>v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er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na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7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6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21st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he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ch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ll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5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16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0"/>
        </w:rPr>
        <w:t>os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9"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5"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6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5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24"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or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  <w:position w:val="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5" w:after="0" w:line="240" w:lineRule="auto"/>
        <w:ind w:left="1180" w:right="-20"/>
        <w:jc w:val="left"/>
        <w:tabs>
          <w:tab w:pos="1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4"/>
          <w:position w:val="0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6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13"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1900" w:right="-2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4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1180" w:right="-20"/>
        <w:jc w:val="left"/>
        <w:tabs>
          <w:tab w:pos="1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5"/>
        </w:rPr>
        <w:t>k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J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11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tt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13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2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8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16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8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97"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97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7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6"/>
          <w:w w:val="97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2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F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5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2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4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4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6"/>
        </w:rPr>
        <w:t>F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or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10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6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ll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10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3"/>
          <w:w w:val="83"/>
          <w:position w:val="6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-21"/>
          <w:w w:val="100"/>
          <w:position w:val="6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9"/>
          <w:position w:val="6"/>
        </w:rPr>
        <w:t>h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23"/>
          <w:position w:val="6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16"/>
          <w:position w:val="6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6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position w:val="6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6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4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5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3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z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k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9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95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95"/>
          <w:position w:val="5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.</w:t>
      </w:r>
      <w:r>
        <w:rPr>
          <w:rFonts w:ascii="Arial" w:hAnsi="Arial" w:cs="Arial" w:eastAsia="Arial"/>
          <w:sz w:val="22"/>
          <w:szCs w:val="22"/>
          <w:color w:val="FE8548"/>
          <w:spacing w:val="7"/>
          <w:w w:val="95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6</w:t>
      </w:r>
      <w:r>
        <w:rPr>
          <w:rFonts w:ascii="Arial" w:hAnsi="Arial" w:cs="Arial" w:eastAsia="Arial"/>
          <w:sz w:val="22"/>
          <w:szCs w:val="22"/>
          <w:color w:val="FE8548"/>
          <w:spacing w:val="-17"/>
          <w:w w:val="95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2"/>
          <w:szCs w:val="22"/>
          <w:color w:val="FE8548"/>
          <w:spacing w:val="-34"/>
          <w:w w:val="129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&amp;</w:t>
      </w:r>
      <w:r>
        <w:rPr>
          <w:rFonts w:ascii="Arial" w:hAnsi="Arial" w:cs="Arial" w:eastAsia="Arial"/>
          <w:sz w:val="22"/>
          <w:szCs w:val="22"/>
          <w:color w:val="FE8548"/>
          <w:spacing w:val="-10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or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23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100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-24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2"/>
          <w:szCs w:val="22"/>
          <w:color w:val="FE8548"/>
          <w:spacing w:val="-34"/>
          <w:w w:val="129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5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,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50" w:lineRule="exact"/>
        <w:ind w:left="22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FE8548"/>
          <w:spacing w:val="-7"/>
          <w:w w:val="106"/>
        </w:rPr>
        <w:t>F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6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9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2" w:after="0" w:line="281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ll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nn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8"/>
          <w:i/>
          <w:position w:val="0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8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8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4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i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19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0"/>
        </w:rPr>
        <w:t>ia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2"/>
          <w:i/>
          <w:position w:val="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M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NG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97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11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16BCFA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6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YBE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-1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U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4"/>
          <w:w w:val="91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16BCFA"/>
          <w:spacing w:val="7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HE</w:t>
      </w:r>
      <w:r>
        <w:rPr>
          <w:rFonts w:ascii="Arial" w:hAnsi="Arial" w:cs="Arial" w:eastAsia="Arial"/>
          <w:sz w:val="22"/>
          <w:szCs w:val="22"/>
          <w:color w:val="16BCFA"/>
          <w:spacing w:val="-3"/>
          <w:w w:val="95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color w:val="16BCFA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16BCFA"/>
          <w:spacing w:val="-8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900" w:right="-20"/>
        <w:jc w:val="left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10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45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11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15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92"/>
          <w:b/>
          <w:bCs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position w:val="0"/>
        </w:rPr>
        <w:t>ff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position w:val="0"/>
        </w:rPr>
        <w:t>ee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92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ea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4" w:after="0" w:line="237" w:lineRule="auto"/>
        <w:ind w:left="1260" w:right="61" w:firstLine="-360"/>
        <w:jc w:val="left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11h15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12h15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93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und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93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able:</w:t>
      </w:r>
      <w:r>
        <w:rPr>
          <w:rFonts w:ascii="Arial" w:hAnsi="Arial" w:cs="Arial" w:eastAsia="Arial"/>
          <w:sz w:val="22"/>
          <w:szCs w:val="22"/>
          <w:color w:val="213E7A"/>
          <w:spacing w:val="7"/>
          <w:w w:val="93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7"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ss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7"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24"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or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ork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5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9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2" w:after="0" w:line="240" w:lineRule="auto"/>
        <w:ind w:left="1180" w:right="-20"/>
        <w:jc w:val="left"/>
        <w:tabs>
          <w:tab w:pos="1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4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23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6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13"/>
        </w:rPr>
        <w:t>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320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16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3"/>
          <w:w w:val="83"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-7"/>
          <w:w w:val="102"/>
          <w:position w:val="5"/>
        </w:rPr>
        <w:t>W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97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9"/>
          <w:position w:val="5"/>
        </w:rPr>
        <w:t>on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1900" w:right="-2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i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ll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9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5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nn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8"/>
          <w:i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8"/>
          <w:i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8"/>
          <w:i/>
          <w:position w:val="5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4"/>
          <w:w w:val="88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i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5"/>
        </w:rPr>
        <w:t>w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i/>
          <w:position w:val="5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7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16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i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19"/>
          <w:i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5"/>
        </w:rPr>
        <w:t>ia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i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2"/>
          <w:i/>
          <w:position w:val="5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12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13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15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4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NC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0" w:bottom="280" w:left="1340" w:right="1380"/>
        </w:sectPr>
      </w:pPr>
      <w:rPr/>
    </w:p>
    <w:p>
      <w:pPr>
        <w:spacing w:before="6" w:after="0" w:line="300" w:lineRule="atLeast"/>
        <w:ind w:left="100" w:right="82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7"/>
          <w:w w:val="93"/>
          <w:b/>
          <w:bCs/>
        </w:rPr>
        <w:t>F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NO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26"/>
          <w:b/>
          <w:bCs/>
        </w:rPr>
        <w:t>-</w:t>
      </w:r>
      <w:r>
        <w:rPr>
          <w:rFonts w:ascii="Arial" w:hAnsi="Arial" w:cs="Arial" w:eastAsia="Arial"/>
          <w:sz w:val="22"/>
          <w:szCs w:val="22"/>
          <w:color w:val="16BCFA"/>
          <w:spacing w:val="-35"/>
          <w:w w:val="126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color w:val="16BCFA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LI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-6"/>
          <w:w w:val="93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16BCFA"/>
          <w:spacing w:val="-16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HA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LLE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NGE</w:t>
      </w:r>
      <w:r>
        <w:rPr>
          <w:rFonts w:ascii="Arial" w:hAnsi="Arial" w:cs="Arial" w:eastAsia="Arial"/>
          <w:sz w:val="22"/>
          <w:szCs w:val="22"/>
          <w:color w:val="16BCFA"/>
          <w:spacing w:val="-1"/>
          <w:w w:val="93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16BCFA"/>
          <w:spacing w:val="-18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NN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-12"/>
          <w:w w:val="93"/>
          <w:b/>
          <w:bCs/>
        </w:rPr>
        <w:t>V</w:t>
      </w:r>
      <w:r>
        <w:rPr>
          <w:rFonts w:ascii="Arial" w:hAnsi="Arial" w:cs="Arial" w:eastAsia="Arial"/>
          <w:sz w:val="22"/>
          <w:szCs w:val="22"/>
          <w:color w:val="16BCFA"/>
          <w:spacing w:val="-13"/>
          <w:w w:val="93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47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ND</w:t>
      </w:r>
      <w:r>
        <w:rPr>
          <w:rFonts w:ascii="Arial" w:hAnsi="Arial" w:cs="Arial" w:eastAsia="Arial"/>
          <w:sz w:val="22"/>
          <w:szCs w:val="22"/>
          <w:color w:val="16BCFA"/>
          <w:spacing w:val="1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6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8"/>
          <w:b/>
          <w:bCs/>
        </w:rPr>
        <w:t>HNO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84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-7"/>
          <w:w w:val="96"/>
          <w:b/>
          <w:bCs/>
        </w:rPr>
        <w:t>G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6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6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B</w:t>
      </w:r>
      <w:r>
        <w:rPr>
          <w:rFonts w:ascii="Arial" w:hAnsi="Arial" w:cs="Arial" w:eastAsia="Arial"/>
          <w:sz w:val="22"/>
          <w:szCs w:val="22"/>
          <w:color w:val="16BCFA"/>
          <w:spacing w:val="1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-10"/>
          <w:w w:val="94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ND</w:t>
      </w:r>
      <w:r>
        <w:rPr>
          <w:rFonts w:ascii="Arial" w:hAnsi="Arial" w:cs="Arial" w:eastAsia="Arial"/>
          <w:sz w:val="22"/>
          <w:szCs w:val="22"/>
          <w:color w:val="16BCFA"/>
          <w:spacing w:val="-11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HE</w:t>
      </w:r>
      <w:r>
        <w:rPr>
          <w:rFonts w:ascii="Arial" w:hAnsi="Arial" w:cs="Arial" w:eastAsia="Arial"/>
          <w:sz w:val="22"/>
          <w:szCs w:val="22"/>
          <w:color w:val="16BCFA"/>
          <w:spacing w:val="2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6" w:lineRule="exact"/>
        <w:ind w:left="820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3"/>
        </w:rPr>
        <w:t>●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5"/>
        </w:rPr>
        <w:t>13h15</w:t>
      </w:r>
      <w:r>
        <w:rPr>
          <w:rFonts w:ascii="Arial" w:hAnsi="Arial" w:cs="Arial" w:eastAsia="Arial"/>
          <w:sz w:val="24"/>
          <w:szCs w:val="24"/>
          <w:color w:val="213E7A"/>
          <w:spacing w:val="-14"/>
          <w:w w:val="100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6"/>
          <w:b/>
          <w:bCs/>
          <w:i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8"/>
          <w:w w:val="126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5"/>
        </w:rPr>
        <w:t>14h</w:t>
      </w:r>
      <w:r>
        <w:rPr>
          <w:rFonts w:ascii="Arial" w:hAnsi="Arial" w:cs="Arial" w:eastAsia="Arial"/>
          <w:sz w:val="24"/>
          <w:szCs w:val="24"/>
          <w:color w:val="213E7A"/>
          <w:spacing w:val="-9"/>
          <w:w w:val="100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5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In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93"/>
          <w:b/>
          <w:bCs/>
          <w:i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3"/>
          <w:b/>
          <w:bCs/>
          <w:i/>
          <w:position w:val="5"/>
        </w:rPr>
        <w:t>g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93"/>
          <w:b/>
          <w:bCs/>
          <w:i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al</w:t>
      </w:r>
      <w:r>
        <w:rPr>
          <w:rFonts w:ascii="Arial" w:hAnsi="Arial" w:cs="Arial" w:eastAsia="Arial"/>
          <w:sz w:val="24"/>
          <w:szCs w:val="24"/>
          <w:color w:val="213E7A"/>
          <w:spacing w:val="40"/>
          <w:w w:val="93"/>
          <w:b/>
          <w:bCs/>
          <w:i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3"/>
          <w:b/>
          <w:bCs/>
          <w:i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93"/>
          <w:b/>
          <w:bCs/>
          <w:i/>
          <w:position w:val="5"/>
        </w:rPr>
        <w:t>f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93"/>
          <w:b/>
          <w:bCs/>
          <w:i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i/>
          <w:position w:val="5"/>
        </w:rPr>
        <w:t>en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3"/>
          <w:b/>
          <w:bCs/>
          <w:i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3"/>
          <w:b/>
          <w:bCs/>
          <w:i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b/>
          <w:bCs/>
          <w:position w:val="5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-19"/>
          <w:w w:val="93"/>
          <w:b/>
          <w:bCs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w</w:t>
      </w:r>
      <w:r>
        <w:rPr>
          <w:rFonts w:ascii="Arial" w:hAnsi="Arial" w:cs="Arial" w:eastAsia="Arial"/>
          <w:sz w:val="24"/>
          <w:szCs w:val="24"/>
          <w:color w:val="213E7A"/>
          <w:spacing w:val="-20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p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213E7A"/>
          <w:spacing w:val="3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ch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ll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g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position w:val="5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9"/>
          <w:w w:val="97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nn</w:t>
      </w:r>
      <w:r>
        <w:rPr>
          <w:rFonts w:ascii="Arial" w:hAnsi="Arial" w:cs="Arial" w:eastAsia="Arial"/>
          <w:sz w:val="24"/>
          <w:szCs w:val="24"/>
          <w:color w:val="213E7A"/>
          <w:spacing w:val="-4"/>
          <w:w w:val="101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7"/>
          <w:position w:val="5"/>
        </w:rPr>
        <w:t>v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3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left="118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213E7A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ch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ol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213E7A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23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4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16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4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3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66" w:after="0" w:line="240" w:lineRule="auto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0"/>
        </w:rPr>
        <w:t>J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é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ôm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7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6"/>
          <w:w w:val="83"/>
          <w:position w:val="0"/>
        </w:rPr>
        <w:t>(</w:t>
      </w:r>
      <w:r>
        <w:rPr>
          <w:rFonts w:ascii="Arial" w:hAnsi="Arial" w:cs="Arial" w:eastAsia="Arial"/>
          <w:sz w:val="24"/>
          <w:szCs w:val="24"/>
          <w:color w:val="FE8548"/>
          <w:spacing w:val="-3"/>
          <w:w w:val="98"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2"/>
          <w:position w:val="0"/>
        </w:rPr>
        <w:t>yb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16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6"/>
          <w:position w:val="0"/>
        </w:rPr>
        <w:t>ol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6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6"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8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94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3"/>
          <w:position w:val="0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14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15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8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15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15</w:t>
      </w:r>
      <w:r>
        <w:rPr>
          <w:rFonts w:ascii="Arial" w:hAnsi="Arial" w:cs="Arial" w:eastAsia="Arial"/>
          <w:sz w:val="24"/>
          <w:szCs w:val="24"/>
          <w:color w:val="213E7A"/>
          <w:spacing w:val="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9"/>
          <w:w w:val="100"/>
          <w:b/>
          <w:bCs/>
          <w:i/>
          <w:position w:val="0"/>
        </w:rPr>
        <w:t>W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100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ks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s: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100" w:right="-20"/>
        <w:jc w:val="left"/>
        <w:tabs>
          <w:tab w:pos="14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oT</w:t>
      </w:r>
      <w:r>
        <w:rPr>
          <w:rFonts w:ascii="Arial" w:hAnsi="Arial" w:cs="Arial" w:eastAsia="Arial"/>
          <w:sz w:val="24"/>
          <w:szCs w:val="24"/>
          <w:color w:val="213E7A"/>
          <w:spacing w:val="-1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6"/>
          <w:w w:val="129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3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-2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33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z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j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-23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83"/>
          <w:position w:val="5"/>
        </w:rPr>
        <w:t>(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4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16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5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8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94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w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2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w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99"/>
          <w:position w:val="5"/>
        </w:rPr>
        <w:t>y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16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100" w:right="-20"/>
        <w:jc w:val="left"/>
        <w:tabs>
          <w:tab w:pos="14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-24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6"/>
          <w:w w:val="129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98"/>
          <w:position w:val="5"/>
        </w:rPr>
        <w:t>P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8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op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8"/>
          <w:position w:val="5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y</w:t>
      </w:r>
      <w:r>
        <w:rPr>
          <w:rFonts w:ascii="Arial" w:hAnsi="Arial" w:cs="Arial" w:eastAsia="Arial"/>
          <w:sz w:val="24"/>
          <w:szCs w:val="24"/>
          <w:color w:val="213E7A"/>
          <w:spacing w:val="-6"/>
          <w:w w:val="98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6"/>
          <w:w w:val="129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w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14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-13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12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-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98"/>
          <w:position w:val="5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-13"/>
          <w:w w:val="98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6"/>
          <w:w w:val="129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position w:val="5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J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7"/>
          <w:w w:val="100"/>
          <w:position w:val="5"/>
        </w:rPr>
        <w:t>F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ç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-14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100"/>
          <w:position w:val="5"/>
        </w:rPr>
        <w:t>f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FE8548"/>
          <w:spacing w:val="-1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6"/>
          <w:w w:val="83"/>
          <w:position w:val="5"/>
        </w:rPr>
        <w:t>(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8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6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5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84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100" w:right="-20"/>
        <w:jc w:val="left"/>
        <w:tabs>
          <w:tab w:pos="14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oc</w:t>
      </w:r>
      <w:r>
        <w:rPr>
          <w:rFonts w:ascii="Arial" w:hAnsi="Arial" w:cs="Arial" w:eastAsia="Arial"/>
          <w:sz w:val="24"/>
          <w:szCs w:val="24"/>
          <w:color w:val="213E7A"/>
          <w:spacing w:val="-6"/>
          <w:w w:val="100"/>
          <w:position w:val="5"/>
        </w:rPr>
        <w:t>k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ch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-19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&amp;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5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23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9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2"/>
          <w:position w:val="5"/>
        </w:rPr>
        <w:t>oi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w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-7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Le</w:t>
      </w:r>
      <w:r>
        <w:rPr>
          <w:rFonts w:ascii="Arial" w:hAnsi="Arial" w:cs="Arial" w:eastAsia="Arial"/>
          <w:sz w:val="24"/>
          <w:szCs w:val="24"/>
          <w:color w:val="FE8548"/>
          <w:spacing w:val="-21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H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é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3"/>
          <w:position w:val="5"/>
        </w:rPr>
        <w:t>(</w:t>
      </w:r>
      <w:r>
        <w:rPr>
          <w:rFonts w:ascii="Arial" w:hAnsi="Arial" w:cs="Arial" w:eastAsia="Arial"/>
          <w:sz w:val="24"/>
          <w:szCs w:val="24"/>
          <w:color w:val="FE8548"/>
          <w:spacing w:val="-2"/>
          <w:w w:val="93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3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5"/>
          <w:w w:val="93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9"/>
          <w:w w:val="100"/>
          <w:position w:val="5"/>
        </w:rPr>
        <w:t>P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-2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93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6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6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6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-2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8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8"/>
          <w:position w:val="5"/>
        </w:rPr>
        <w:t>x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100" w:right="-20"/>
        <w:jc w:val="left"/>
        <w:tabs>
          <w:tab w:pos="14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3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6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2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oc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116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99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5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ol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12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1"/>
          <w:position w:val="5"/>
        </w:rPr>
        <w:t>(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1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1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1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91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4"/>
          <w:szCs w:val="24"/>
          <w:color w:val="FE8548"/>
          <w:spacing w:val="-36"/>
          <w:w w:val="129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oc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-2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y</w:t>
      </w:r>
      <w:r>
        <w:rPr>
          <w:rFonts w:ascii="Arial" w:hAnsi="Arial" w:cs="Arial" w:eastAsia="Arial"/>
          <w:sz w:val="24"/>
          <w:szCs w:val="24"/>
          <w:color w:val="FE8548"/>
          <w:spacing w:val="-11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p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-15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2"/>
          <w:w w:val="84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1"/>
          <w:position w:val="5"/>
        </w:rPr>
        <w:t>o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8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16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99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94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100" w:right="-20"/>
        <w:jc w:val="left"/>
        <w:tabs>
          <w:tab w:pos="14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100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od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5"/>
        </w:rPr>
        <w:t>g</w:t>
      </w:r>
      <w:r>
        <w:rPr>
          <w:rFonts w:ascii="Arial" w:hAnsi="Arial" w:cs="Arial" w:eastAsia="Arial"/>
          <w:sz w:val="24"/>
          <w:szCs w:val="24"/>
          <w:color w:val="213E7A"/>
          <w:spacing w:val="-11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12"/>
          <w:i/>
          <w:position w:val="5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-3"/>
          <w:w w:val="100"/>
          <w:position w:val="5"/>
        </w:rPr>
        <w:t>B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-2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-2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4"/>
          <w:w w:val="85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4"/>
          <w:position w:val="5"/>
        </w:rPr>
        <w:t>é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1"/>
          <w:position w:val="5"/>
        </w:rPr>
        <w:t>g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9"/>
          <w:position w:val="5"/>
        </w:rPr>
        <w:t>on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20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-17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2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g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é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-3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u</w:t>
      </w:r>
      <w:r>
        <w:rPr>
          <w:rFonts w:ascii="Arial" w:hAnsi="Arial" w:cs="Arial" w:eastAsia="Arial"/>
          <w:sz w:val="24"/>
          <w:szCs w:val="24"/>
          <w:color w:val="FE8548"/>
          <w:spacing w:val="-5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15h30</w:t>
      </w:r>
      <w:r>
        <w:rPr>
          <w:rFonts w:ascii="Arial" w:hAnsi="Arial" w:cs="Arial" w:eastAsia="Arial"/>
          <w:sz w:val="24"/>
          <w:szCs w:val="24"/>
          <w:color w:val="213E7A"/>
          <w:spacing w:val="-1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8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16h15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92"/>
          <w:b/>
          <w:bCs/>
          <w:i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umma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92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ising</w:t>
      </w:r>
      <w:r>
        <w:rPr>
          <w:rFonts w:ascii="Arial" w:hAnsi="Arial" w:cs="Arial" w:eastAsia="Arial"/>
          <w:sz w:val="24"/>
          <w:szCs w:val="24"/>
          <w:color w:val="213E7A"/>
          <w:spacing w:val="3"/>
          <w:w w:val="92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100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und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100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able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t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or</w:t>
      </w:r>
      <w:r>
        <w:rPr>
          <w:rFonts w:ascii="Arial" w:hAnsi="Arial" w:cs="Arial" w:eastAsia="Arial"/>
          <w:sz w:val="24"/>
          <w:szCs w:val="24"/>
          <w:color w:val="FE8548"/>
          <w:spacing w:val="26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13"/>
          <w:position w:val="5"/>
        </w:rPr>
        <w:t>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16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15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6"/>
          <w:b/>
          <w:bCs/>
          <w:position w:val="0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8"/>
          <w:w w:val="126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16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45</w:t>
      </w:r>
      <w:r>
        <w:rPr>
          <w:rFonts w:ascii="Arial" w:hAnsi="Arial" w:cs="Arial" w:eastAsia="Arial"/>
          <w:sz w:val="24"/>
          <w:szCs w:val="24"/>
          <w:color w:val="213E7A"/>
          <w:spacing w:val="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4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4"/>
          <w:w w:val="92"/>
          <w:b/>
          <w:bCs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position w:val="0"/>
        </w:rPr>
        <w:t>ff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position w:val="0"/>
        </w:rPr>
        <w:t>ee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92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b</w:t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ea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0"/>
        </w:rPr>
        <w:t>k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16h45</w:t>
      </w:r>
      <w:r>
        <w:rPr>
          <w:rFonts w:ascii="Arial" w:hAnsi="Arial" w:cs="Arial" w:eastAsia="Arial"/>
          <w:sz w:val="24"/>
          <w:szCs w:val="24"/>
          <w:color w:val="213E7A"/>
          <w:spacing w:val="-1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8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17h45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86"/>
          <w:b/>
          <w:bCs/>
          <w:i/>
          <w:position w:val="0"/>
        </w:rPr>
        <w:t>Q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86"/>
          <w:b/>
          <w:bCs/>
          <w:i/>
          <w:position w:val="0"/>
        </w:rPr>
        <w:t>&amp;A</w:t>
      </w:r>
      <w:r>
        <w:rPr>
          <w:rFonts w:ascii="Arial" w:hAnsi="Arial" w:cs="Arial" w:eastAsia="Arial"/>
          <w:sz w:val="24"/>
          <w:szCs w:val="24"/>
          <w:color w:val="213E7A"/>
          <w:spacing w:val="43"/>
          <w:w w:val="8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86"/>
          <w:b/>
          <w:bCs/>
          <w:i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86"/>
          <w:b/>
          <w:bCs/>
          <w:i/>
          <w:position w:val="0"/>
        </w:rPr>
        <w:t>essions</w:t>
      </w:r>
      <w:r>
        <w:rPr>
          <w:rFonts w:ascii="Arial" w:hAnsi="Arial" w:cs="Arial" w:eastAsia="Arial"/>
          <w:sz w:val="24"/>
          <w:szCs w:val="24"/>
          <w:color w:val="213E7A"/>
          <w:spacing w:val="-8"/>
          <w:w w:val="8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-11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color w:val="213E7A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color w:val="213E7A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color w:val="213E7A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9"/>
          <w:position w:val="0"/>
        </w:rPr>
        <w:t>(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99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-8"/>
          <w:w w:val="99"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2"/>
          <w:w w:val="99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3"/>
          <w:w w:val="99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213E7A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9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6"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6"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8"/>
          <w:position w:val="0"/>
        </w:rPr>
        <w:t>u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3"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9"/>
          <w:position w:val="0"/>
        </w:rPr>
        <w:t>on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90"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83"/>
          <w:position w:val="0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60" w:lineRule="exact"/>
        <w:ind w:left="1820" w:right="-20"/>
        <w:jc w:val="left"/>
        <w:tabs>
          <w:tab w:pos="2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4"/>
          <w:szCs w:val="24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4"/>
          <w:szCs w:val="24"/>
          <w:color w:val="FE8548"/>
          <w:spacing w:val="-7"/>
          <w:w w:val="100"/>
          <w:position w:val="5"/>
        </w:rPr>
        <w:t>F</w:t>
      </w:r>
      <w:r>
        <w:rPr>
          <w:rFonts w:ascii="Arial" w:hAnsi="Arial" w:cs="Arial" w:eastAsia="Arial"/>
          <w:sz w:val="24"/>
          <w:szCs w:val="24"/>
          <w:color w:val="FE8548"/>
          <w:spacing w:val="1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-1"/>
          <w:w w:val="100"/>
          <w:position w:val="5"/>
        </w:rPr>
        <w:t>ç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oi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4"/>
          <w:szCs w:val="24"/>
          <w:color w:val="FE8548"/>
          <w:spacing w:val="-14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9"/>
          <w:w w:val="100"/>
          <w:position w:val="5"/>
        </w:rPr>
        <w:t>P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ll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g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r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-17"/>
          <w:w w:val="100"/>
          <w:position w:val="5"/>
        </w:rPr>
        <w:t> </w:t>
      </w:r>
      <w:r>
        <w:rPr>
          <w:rFonts w:ascii="Arial" w:hAnsi="Arial" w:cs="Arial" w:eastAsia="Arial"/>
          <w:sz w:val="24"/>
          <w:szCs w:val="24"/>
          <w:color w:val="FE8548"/>
          <w:spacing w:val="-6"/>
          <w:w w:val="83"/>
          <w:position w:val="5"/>
        </w:rPr>
        <w:t>(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8"/>
          <w:position w:val="5"/>
        </w:rPr>
        <w:t>C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96"/>
          <w:position w:val="5"/>
        </w:rPr>
        <w:t>N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102"/>
          <w:position w:val="5"/>
        </w:rPr>
        <w:t>I</w:t>
      </w:r>
      <w:r>
        <w:rPr>
          <w:rFonts w:ascii="Arial" w:hAnsi="Arial" w:cs="Arial" w:eastAsia="Arial"/>
          <w:sz w:val="24"/>
          <w:szCs w:val="24"/>
          <w:color w:val="FE8548"/>
          <w:spacing w:val="2"/>
          <w:w w:val="94"/>
          <w:position w:val="5"/>
        </w:rPr>
        <w:t>L</w:t>
      </w:r>
      <w:r>
        <w:rPr>
          <w:rFonts w:ascii="Arial" w:hAnsi="Arial" w:cs="Arial" w:eastAsia="Arial"/>
          <w:sz w:val="24"/>
          <w:szCs w:val="24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17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45</w:t>
      </w:r>
      <w:r>
        <w:rPr>
          <w:rFonts w:ascii="Arial" w:hAnsi="Arial" w:cs="Arial" w:eastAsia="Arial"/>
          <w:sz w:val="24"/>
          <w:szCs w:val="24"/>
          <w:color w:val="213E7A"/>
          <w:spacing w:val="-1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4"/>
          <w:szCs w:val="24"/>
          <w:color w:val="213E7A"/>
          <w:spacing w:val="-38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18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4"/>
          <w:szCs w:val="24"/>
          <w:color w:val="213E7A"/>
          <w:spacing w:val="48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2"/>
          <w:w w:val="92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l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s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i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g</w:t>
      </w:r>
      <w:r>
        <w:rPr>
          <w:rFonts w:ascii="Arial" w:hAnsi="Arial" w:cs="Arial" w:eastAsia="Arial"/>
          <w:sz w:val="24"/>
          <w:szCs w:val="24"/>
          <w:color w:val="213E7A"/>
          <w:spacing w:val="-8"/>
          <w:w w:val="92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92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m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1"/>
          <w:w w:val="92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ks</w:t>
      </w:r>
      <w:r>
        <w:rPr>
          <w:rFonts w:ascii="Arial" w:hAnsi="Arial" w:cs="Arial" w:eastAsia="Arial"/>
          <w:sz w:val="24"/>
          <w:szCs w:val="24"/>
          <w:color w:val="213E7A"/>
          <w:spacing w:val="24"/>
          <w:w w:val="92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2"/>
          <w:b/>
          <w:bCs/>
          <w:i/>
          <w:position w:val="0"/>
        </w:rPr>
        <w:t>n</w:t>
      </w:r>
      <w:r>
        <w:rPr>
          <w:rFonts w:ascii="Arial" w:hAnsi="Arial" w:cs="Arial" w:eastAsia="Arial"/>
          <w:sz w:val="24"/>
          <w:szCs w:val="24"/>
          <w:color w:val="213E7A"/>
          <w:spacing w:val="-7"/>
          <w:w w:val="92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5"/>
          <w:w w:val="100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color w:val="213E7A"/>
          <w:spacing w:val="-25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-1"/>
          <w:w w:val="100"/>
          <w:b/>
          <w:bCs/>
          <w:i/>
          <w:position w:val="0"/>
        </w:rPr>
        <w:t>d</w:t>
      </w:r>
      <w:r>
        <w:rPr>
          <w:rFonts w:ascii="Arial" w:hAnsi="Arial" w:cs="Arial" w:eastAsia="Arial"/>
          <w:sz w:val="24"/>
          <w:szCs w:val="24"/>
          <w:color w:val="213E7A"/>
          <w:spacing w:val="-3"/>
          <w:w w:val="100"/>
          <w:b/>
          <w:bCs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i/>
          <w:position w:val="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00" w:h="16840"/>
          <w:pgMar w:top="1480" w:bottom="280" w:left="1420" w:right="1460"/>
        </w:sectPr>
      </w:pPr>
      <w:rPr/>
    </w:p>
    <w:p>
      <w:pPr>
        <w:spacing w:before="60" w:after="0" w:line="240" w:lineRule="auto"/>
        <w:ind w:left="3256" w:right="3241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E8548"/>
          <w:spacing w:val="0"/>
          <w:w w:val="100"/>
          <w:b/>
          <w:bCs/>
        </w:rPr>
        <w:t>FRI</w:t>
      </w:r>
      <w:r>
        <w:rPr>
          <w:rFonts w:ascii="Arial" w:hAnsi="Arial" w:cs="Arial" w:eastAsia="Arial"/>
          <w:sz w:val="32"/>
          <w:szCs w:val="32"/>
          <w:color w:val="FE8548"/>
          <w:spacing w:val="-6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color w:val="FE8548"/>
          <w:spacing w:val="-31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32"/>
          <w:szCs w:val="32"/>
          <w:color w:val="FE8548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100"/>
          <w:b/>
          <w:bCs/>
        </w:rPr>
        <w:t>13TH</w:t>
      </w:r>
      <w:r>
        <w:rPr>
          <w:rFonts w:ascii="Arial" w:hAnsi="Arial" w:cs="Arial" w:eastAsia="Arial"/>
          <w:sz w:val="32"/>
          <w:szCs w:val="32"/>
          <w:color w:val="FE8548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98"/>
          <w:b/>
          <w:bCs/>
        </w:rPr>
        <w:t>SEPTEMBER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72" w:after="0" w:line="240" w:lineRule="auto"/>
        <w:ind w:left="4636" w:right="4615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E8548"/>
          <w:spacing w:val="0"/>
          <w:w w:val="100"/>
          <w:b/>
          <w:bCs/>
        </w:rPr>
        <w:t>9H</w:t>
      </w:r>
      <w:r>
        <w:rPr>
          <w:rFonts w:ascii="Arial" w:hAnsi="Arial" w:cs="Arial" w:eastAsia="Arial"/>
          <w:sz w:val="32"/>
          <w:szCs w:val="32"/>
          <w:color w:val="FE8548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94"/>
          <w:b/>
          <w:bCs/>
        </w:rPr>
        <w:t>-</w:t>
      </w:r>
      <w:r>
        <w:rPr>
          <w:rFonts w:ascii="Arial" w:hAnsi="Arial" w:cs="Arial" w:eastAsia="Arial"/>
          <w:sz w:val="32"/>
          <w:szCs w:val="32"/>
          <w:color w:val="FE8548"/>
          <w:spacing w:val="-28"/>
          <w:w w:val="94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FE8548"/>
          <w:spacing w:val="0"/>
          <w:w w:val="114"/>
          <w:b/>
          <w:bCs/>
        </w:rPr>
        <w:t>13H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2462" w:right="245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  <w:position w:val="-1"/>
        </w:rPr>
        <w:t>CYBERSECURITY</w:t>
      </w:r>
      <w:r>
        <w:rPr>
          <w:rFonts w:ascii="Arial" w:hAnsi="Arial" w:cs="Arial" w:eastAsia="Arial"/>
          <w:sz w:val="24"/>
          <w:szCs w:val="24"/>
          <w:color w:val="213E7A"/>
          <w:spacing w:val="20"/>
          <w:w w:val="96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6"/>
          <w:b/>
          <w:bCs/>
          <w:position w:val="-1"/>
        </w:rPr>
        <w:t>&amp;</w:t>
      </w:r>
      <w:r>
        <w:rPr>
          <w:rFonts w:ascii="Arial" w:hAnsi="Arial" w:cs="Arial" w:eastAsia="Arial"/>
          <w:sz w:val="24"/>
          <w:szCs w:val="24"/>
          <w:color w:val="213E7A"/>
          <w:spacing w:val="-23"/>
          <w:w w:val="96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1"/>
        </w:rPr>
        <w:t>INTERN</w:t>
      </w:r>
      <w:r>
        <w:rPr>
          <w:rFonts w:ascii="Arial" w:hAnsi="Arial" w:cs="Arial" w:eastAsia="Arial"/>
          <w:sz w:val="24"/>
          <w:szCs w:val="24"/>
          <w:color w:val="213E7A"/>
          <w:spacing w:val="-17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0"/>
          <w:b/>
          <w:bCs/>
          <w:position w:val="-1"/>
        </w:rPr>
        <w:t>TIONAL</w:t>
      </w:r>
      <w:r>
        <w:rPr>
          <w:rFonts w:ascii="Arial" w:hAnsi="Arial" w:cs="Arial" w:eastAsia="Arial"/>
          <w:sz w:val="24"/>
          <w:szCs w:val="24"/>
          <w:color w:val="213E7A"/>
          <w:spacing w:val="2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97"/>
          <w:b/>
          <w:bCs/>
          <w:position w:val="-1"/>
        </w:rPr>
        <w:t>REL</w:t>
      </w:r>
      <w:r>
        <w:rPr>
          <w:rFonts w:ascii="Arial" w:hAnsi="Arial" w:cs="Arial" w:eastAsia="Arial"/>
          <w:sz w:val="24"/>
          <w:szCs w:val="24"/>
          <w:color w:val="213E7A"/>
          <w:spacing w:val="-17"/>
          <w:w w:val="97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213E7A"/>
          <w:spacing w:val="0"/>
          <w:w w:val="103"/>
          <w:b/>
          <w:bCs/>
          <w:position w:val="-1"/>
        </w:rPr>
        <w:t>TIONS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9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-13.982929pt;width:451pt;height:.1pt;mso-position-horizontal-relative:page;mso-position-vertical-relative:paragraph;z-index:-198" coordorigin="1440,-280" coordsize="9020,2">
            <v:shape style="position:absolute;left:1440;top:-280;width:9020;height:2" coordorigin="1440,-280" coordsize="9020,0" path="m1440,-280l10460,-280e" filled="f" stroked="t" strokeweight="4pt" strokecolor="#16BCFA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M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NG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97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11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color w:val="16BCFA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16BCFA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6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YBE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-1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U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4"/>
          <w:w w:val="91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16BCFA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&amp;</w:t>
      </w:r>
      <w:r>
        <w:rPr>
          <w:rFonts w:ascii="Arial" w:hAnsi="Arial" w:cs="Arial" w:eastAsia="Arial"/>
          <w:sz w:val="22"/>
          <w:szCs w:val="22"/>
          <w:color w:val="16BCFA"/>
          <w:spacing w:val="-8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NT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16BCFA"/>
          <w:spacing w:val="-13"/>
          <w:w w:val="91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NA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16BCFA"/>
          <w:spacing w:val="43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color w:val="16BCFA"/>
          <w:spacing w:val="-1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NS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640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9h</w:t>
      </w:r>
      <w:r>
        <w:rPr>
          <w:rFonts w:ascii="Arial" w:hAnsi="Arial" w:cs="Arial" w:eastAsia="Arial"/>
          <w:sz w:val="22"/>
          <w:szCs w:val="22"/>
          <w:color w:val="213E7A"/>
          <w:spacing w:val="-2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10h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4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Opening</w:t>
      </w:r>
      <w:r>
        <w:rPr>
          <w:rFonts w:ascii="Arial" w:hAnsi="Arial" w:cs="Arial" w:eastAsia="Arial"/>
          <w:sz w:val="22"/>
          <w:szCs w:val="22"/>
          <w:color w:val="213E7A"/>
          <w:spacing w:val="15"/>
          <w:w w:val="91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speech</w:t>
      </w:r>
      <w:r>
        <w:rPr>
          <w:rFonts w:ascii="Arial" w:hAnsi="Arial" w:cs="Arial" w:eastAsia="Arial"/>
          <w:sz w:val="22"/>
          <w:szCs w:val="22"/>
          <w:color w:val="213E7A"/>
          <w:spacing w:val="-18"/>
          <w:w w:val="91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1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yb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&amp;</w:t>
      </w:r>
      <w:r>
        <w:rPr>
          <w:rFonts w:ascii="Arial" w:hAnsi="Arial" w:cs="Arial" w:eastAsia="Arial"/>
          <w:sz w:val="22"/>
          <w:szCs w:val="22"/>
          <w:color w:val="213E7A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16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2" w:after="0" w:line="281" w:lineRule="exact"/>
        <w:ind w:left="2640" w:right="-20"/>
        <w:jc w:val="left"/>
        <w:tabs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5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0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3"/>
          <w:w w:val="95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95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HQ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5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ol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color w:val="FE8548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color w:val="FE854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yb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9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5"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5"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9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M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7"/>
          <w:b/>
          <w:bCs/>
        </w:rPr>
        <w:t>NG</w:t>
      </w:r>
      <w:r>
        <w:rPr>
          <w:rFonts w:ascii="Arial" w:hAnsi="Arial" w:cs="Arial" w:eastAsia="Arial"/>
          <w:sz w:val="22"/>
          <w:szCs w:val="22"/>
          <w:color w:val="16BCFA"/>
          <w:spacing w:val="-5"/>
          <w:w w:val="97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11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16BCFA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color w:val="16BCFA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-6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YBE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16BCFA"/>
          <w:spacing w:val="-1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U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4"/>
          <w:w w:val="91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16BCFA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1"/>
          <w:b/>
          <w:bCs/>
        </w:rPr>
        <w:t>&amp;</w:t>
      </w:r>
      <w:r>
        <w:rPr>
          <w:rFonts w:ascii="Arial" w:hAnsi="Arial" w:cs="Arial" w:eastAsia="Arial"/>
          <w:sz w:val="22"/>
          <w:szCs w:val="22"/>
          <w:color w:val="16BCFA"/>
          <w:spacing w:val="-8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3"/>
          <w:b/>
          <w:bCs/>
        </w:rPr>
        <w:t>GE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5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2"/>
          <w:b/>
          <w:bCs/>
        </w:rPr>
        <w:t>LI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108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96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16BCFA"/>
          <w:spacing w:val="0"/>
          <w:w w:val="83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1640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10h15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11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93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und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93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b/>
          <w:bCs/>
          <w:i/>
          <w:position w:val="0"/>
        </w:rPr>
        <w:t>able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93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2" w:after="0" w:line="240" w:lineRule="auto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-7"/>
          <w:w w:val="10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10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7"/>
          <w:w w:val="10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3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82"/>
          <w:i/>
          <w:position w:val="0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98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7"/>
          <w:w w:val="115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0"/>
        </w:rPr>
        <w:t>di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0"/>
        </w:rPr>
        <w:t>ff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4"/>
          <w:i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8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97"/>
          <w:i/>
          <w:position w:val="0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1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15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22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99"/>
          <w:i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2"/>
          <w:i/>
          <w:position w:val="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5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16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ll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83"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-3"/>
          <w:w w:val="98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2"/>
          <w:position w:val="5"/>
        </w:rPr>
        <w:t>yb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16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9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16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9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0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-4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4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4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8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4"/>
        </w:rPr>
        <w:t>ll</w:t>
      </w:r>
      <w:r>
        <w:rPr>
          <w:rFonts w:ascii="Arial" w:hAnsi="Arial" w:cs="Arial" w:eastAsia="Arial"/>
          <w:sz w:val="22"/>
          <w:szCs w:val="22"/>
          <w:color w:val="FE8548"/>
          <w:spacing w:val="1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83"/>
          <w:position w:val="4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6"/>
          <w:position w:val="4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7"/>
          <w:position w:val="4"/>
        </w:rPr>
        <w:t>SSI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4"/>
        </w:rPr>
        <w:t>)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17"/>
          <w:position w:val="4"/>
        </w:rPr>
        <w:t>**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40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11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-1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11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30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92"/>
          <w:b/>
          <w:bCs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position w:val="0"/>
        </w:rPr>
        <w:t>ff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position w:val="0"/>
        </w:rPr>
        <w:t>ee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92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ea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>●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44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11h30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12h15</w:t>
      </w:r>
      <w:r>
        <w:rPr>
          <w:rFonts w:ascii="Arial" w:hAnsi="Arial" w:cs="Arial" w:eastAsia="Arial"/>
          <w:sz w:val="22"/>
          <w:szCs w:val="22"/>
          <w:color w:val="213E7A"/>
          <w:spacing w:val="5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6AA84F"/>
          <w:spacing w:val="0"/>
          <w:w w:val="100"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6AA84F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7"/>
          <w:w w:val="92"/>
          <w:b/>
          <w:bCs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92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i/>
          <w:position w:val="0"/>
        </w:rPr>
        <w:t>ks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2"/>
          <w:b/>
          <w:bCs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4"/>
          <w:w w:val="92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3" w:after="0" w:line="300" w:lineRule="exact"/>
        <w:ind w:left="2280" w:right="1188" w:firstLine="-36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color w:val="213E7A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16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i/>
        </w:rPr>
        <w:t>?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3"/>
          <w:w w:val="83"/>
          <w:position w:val="0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9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1920" w:right="-2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4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4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6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6"/>
        </w:rPr>
        <w:t>k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4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5"/>
          <w:position w:val="6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5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5"/>
          <w:position w:val="6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5"/>
          <w:position w:val="6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3"/>
          <w:w w:val="95"/>
          <w:position w:val="6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p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6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op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6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6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ol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-18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H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5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85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6"/>
          <w:position w:val="5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9"/>
          <w:position w:val="5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0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9"/>
          <w:position w:val="5"/>
        </w:rPr>
        <w:t>on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8"/>
          <w:position w:val="5"/>
        </w:rPr>
        <w:t>x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5"/>
          <w:position w:val="5"/>
        </w:rPr>
        <w:t>p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5"/>
          <w:w w:val="116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00" w:lineRule="exact"/>
        <w:ind w:left="1920" w:right="-2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4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4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color w:val="213E7A"/>
          <w:spacing w:val="-21"/>
          <w:w w:val="100"/>
          <w:position w:val="4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4"/>
        </w:rPr>
        <w:t>ch</w:t>
      </w:r>
      <w:r>
        <w:rPr>
          <w:rFonts w:ascii="Arial" w:hAnsi="Arial" w:cs="Arial" w:eastAsia="Arial"/>
          <w:sz w:val="22"/>
          <w:szCs w:val="22"/>
          <w:color w:val="213E7A"/>
          <w:spacing w:val="-15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4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4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-1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4"/>
        </w:rPr>
        <w:t>&amp;</w:t>
      </w:r>
      <w:r>
        <w:rPr>
          <w:rFonts w:ascii="Arial" w:hAnsi="Arial" w:cs="Arial" w:eastAsia="Arial"/>
          <w:sz w:val="22"/>
          <w:szCs w:val="22"/>
          <w:color w:val="213E7A"/>
          <w:spacing w:val="-1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9"/>
          <w:position w:val="4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  <w:position w:val="4"/>
        </w:rPr>
        <w:t>yb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16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  <w:position w:val="4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16"/>
          <w:position w:val="4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  <w:position w:val="4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  <w:position w:val="4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4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ll</w:t>
      </w:r>
      <w:r>
        <w:rPr>
          <w:rFonts w:ascii="Arial" w:hAnsi="Arial" w:cs="Arial" w:eastAsia="Arial"/>
          <w:sz w:val="22"/>
          <w:szCs w:val="22"/>
          <w:color w:val="FE8548"/>
          <w:spacing w:val="11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83"/>
          <w:position w:val="5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5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6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7"/>
          <w:position w:val="5"/>
        </w:rPr>
        <w:t>SSI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5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1920" w:right="-2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3"/>
        </w:rPr>
        <w:t>○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-11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9"/>
          <w:position w:val="5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4"/>
          <w:w w:val="129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4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7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oc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5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  <w:position w:val="5"/>
        </w:rPr>
        <w:t>ch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8"/>
          <w:position w:val="5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5"/>
        </w:rPr>
        <w:t>ol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  <w:position w:val="5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6"/>
          <w:position w:val="5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  <w:position w:val="5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22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-6"/>
          <w:w w:val="83"/>
        </w:rPr>
        <w:t>(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23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23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23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83"/>
        </w:rPr>
        <w:t>)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6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6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6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1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2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67" w:after="0" w:line="240" w:lineRule="auto"/>
        <w:ind w:left="22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</w:rPr>
        <w:t>?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2" w:after="0" w:line="240" w:lineRule="auto"/>
        <w:ind w:left="2640" w:right="-2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000000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00" w:lineRule="exact"/>
        <w:ind w:left="1580" w:right="1345" w:firstLine="-4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12h30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13h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1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losing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1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1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1"/>
          <w:b/>
          <w:bCs/>
          <w:i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91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en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1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91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position w:val="0"/>
        </w:rPr>
        <w:t>: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4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mm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213E7A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color w:val="213E7A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ork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22"/>
          <w:szCs w:val="22"/>
          <w:color w:val="213E7A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onc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213E7A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1"/>
          <w:position w:val="0"/>
        </w:rPr>
        <w:t>g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3"/>
          <w:position w:val="0"/>
        </w:rPr>
        <w:t>op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6"/>
          <w:position w:val="0"/>
        </w:rPr>
        <w:t>ol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7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9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8" w:after="0" w:line="240" w:lineRule="auto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-2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97"/>
          <w:position w:val="0"/>
        </w:rPr>
        <w:t>L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97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97"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7"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7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rr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83"/>
          <w:position w:val="0"/>
        </w:rPr>
        <w:t>(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84"/>
          <w:position w:val="0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0"/>
        </w:rPr>
        <w:t>é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8"/>
          <w:position w:val="0"/>
        </w:rPr>
        <w:t>n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23"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83"/>
          <w:position w:val="0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40" w:right="-2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13h</w:t>
      </w:r>
      <w:r>
        <w:rPr>
          <w:rFonts w:ascii="Arial" w:hAnsi="Arial" w:cs="Arial" w:eastAsia="Arial"/>
          <w:sz w:val="22"/>
          <w:szCs w:val="22"/>
          <w:color w:val="213E7A"/>
          <w:spacing w:val="-1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13h30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90"/>
          <w:b/>
          <w:bCs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yno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32"/>
          <w:w w:val="9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speech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9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closing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he</w:t>
      </w:r>
      <w:r>
        <w:rPr>
          <w:rFonts w:ascii="Arial" w:hAnsi="Arial" w:cs="Arial" w:eastAsia="Arial"/>
          <w:sz w:val="22"/>
          <w:szCs w:val="22"/>
          <w:color w:val="213E7A"/>
          <w:spacing w:val="-21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b/>
          <w:bCs/>
          <w:i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en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40" w:right="-20"/>
        <w:jc w:val="left"/>
        <w:tabs>
          <w:tab w:pos="2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72"/>
          <w:position w:val="-2"/>
        </w:rPr>
        <w:t>●</w:t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213E7A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13h30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13h45</w:t>
      </w:r>
      <w:r>
        <w:rPr>
          <w:rFonts w:ascii="Arial" w:hAnsi="Arial" w:cs="Arial" w:eastAsia="Arial"/>
          <w:sz w:val="22"/>
          <w:szCs w:val="22"/>
          <w:color w:val="213E7A"/>
          <w:spacing w:val="-13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26"/>
          <w:b/>
          <w:bCs/>
          <w:i/>
          <w:position w:val="0"/>
        </w:rPr>
        <w:t>-</w:t>
      </w:r>
      <w:r>
        <w:rPr>
          <w:rFonts w:ascii="Arial" w:hAnsi="Arial" w:cs="Arial" w:eastAsia="Arial"/>
          <w:sz w:val="22"/>
          <w:szCs w:val="22"/>
          <w:color w:val="213E7A"/>
          <w:spacing w:val="-35"/>
          <w:w w:val="126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8"/>
          <w:w w:val="90"/>
          <w:b/>
          <w:bCs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9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yno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32"/>
          <w:w w:val="9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speech</w:t>
      </w:r>
      <w:r>
        <w:rPr>
          <w:rFonts w:ascii="Arial" w:hAnsi="Arial" w:cs="Arial" w:eastAsia="Arial"/>
          <w:sz w:val="22"/>
          <w:szCs w:val="22"/>
          <w:color w:val="213E7A"/>
          <w:spacing w:val="-9"/>
          <w:w w:val="9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90"/>
          <w:b/>
          <w:bCs/>
          <w:i/>
          <w:position w:val="0"/>
        </w:rPr>
        <w:t>closing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9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b/>
          <w:bCs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he</w:t>
      </w:r>
      <w:r>
        <w:rPr>
          <w:rFonts w:ascii="Arial" w:hAnsi="Arial" w:cs="Arial" w:eastAsia="Arial"/>
          <w:sz w:val="22"/>
          <w:szCs w:val="22"/>
          <w:color w:val="213E7A"/>
          <w:spacing w:val="-21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on</w:t>
      </w:r>
      <w:r>
        <w:rPr>
          <w:rFonts w:ascii="Arial" w:hAnsi="Arial" w:cs="Arial" w:eastAsia="Arial"/>
          <w:sz w:val="22"/>
          <w:szCs w:val="22"/>
          <w:color w:val="213E7A"/>
          <w:spacing w:val="-2"/>
          <w:w w:val="100"/>
          <w:b/>
          <w:bCs/>
          <w:i/>
          <w:position w:val="0"/>
        </w:rPr>
        <w:t>f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213E7A"/>
          <w:spacing w:val="-5"/>
          <w:w w:val="100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en</w:t>
      </w:r>
      <w:r>
        <w:rPr>
          <w:rFonts w:ascii="Arial" w:hAnsi="Arial" w:cs="Arial" w:eastAsia="Arial"/>
          <w:sz w:val="22"/>
          <w:szCs w:val="22"/>
          <w:color w:val="213E7A"/>
          <w:spacing w:val="-1"/>
          <w:w w:val="100"/>
          <w:b/>
          <w:bCs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color w:val="213E7A"/>
          <w:spacing w:val="0"/>
          <w:w w:val="100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320" w:lineRule="exact"/>
        <w:ind w:left="2640" w:right="-20"/>
        <w:jc w:val="left"/>
        <w:tabs>
          <w:tab w:pos="3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68"/>
          <w:position w:val="3"/>
        </w:rPr>
        <w:t>■</w:t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  <w:tab/>
      </w:r>
      <w:r>
        <w:rPr>
          <w:rFonts w:ascii="Lucida Sans Unicode" w:hAnsi="Lucida Sans Unicode" w:cs="Lucida Sans Unicode" w:eastAsia="Lucida Sans Unicode"/>
          <w:sz w:val="22"/>
          <w:szCs w:val="22"/>
          <w:color w:val="FE8548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0"/>
          <w:position w:val="5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-2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ux</w:t>
      </w:r>
      <w:r>
        <w:rPr>
          <w:rFonts w:ascii="Arial" w:hAnsi="Arial" w:cs="Arial" w:eastAsia="Arial"/>
          <w:sz w:val="22"/>
          <w:szCs w:val="22"/>
          <w:color w:val="FE8548"/>
          <w:spacing w:val="-19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G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1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8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22"/>
          <w:szCs w:val="22"/>
          <w:color w:val="FE8548"/>
          <w:spacing w:val="5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&amp;</w:t>
      </w:r>
      <w:r>
        <w:rPr>
          <w:rFonts w:ascii="Arial" w:hAnsi="Arial" w:cs="Arial" w:eastAsia="Arial"/>
          <w:sz w:val="22"/>
          <w:szCs w:val="22"/>
          <w:color w:val="FE8548"/>
          <w:spacing w:val="-10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3"/>
          <w:w w:val="100"/>
          <w:position w:val="5"/>
        </w:rPr>
        <w:t>V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i</w:t>
      </w:r>
      <w:r>
        <w:rPr>
          <w:rFonts w:ascii="Arial" w:hAnsi="Arial" w:cs="Arial" w:eastAsia="Arial"/>
          <w:sz w:val="22"/>
          <w:szCs w:val="22"/>
          <w:color w:val="FE8548"/>
          <w:spacing w:val="2"/>
          <w:w w:val="100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100"/>
          <w:position w:val="5"/>
        </w:rPr>
        <w:t>y</w:t>
      </w:r>
      <w:r>
        <w:rPr>
          <w:rFonts w:ascii="Arial" w:hAnsi="Arial" w:cs="Arial" w:eastAsia="Arial"/>
          <w:sz w:val="22"/>
          <w:szCs w:val="22"/>
          <w:color w:val="FE8548"/>
          <w:spacing w:val="14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04"/>
          <w:position w:val="5"/>
        </w:rPr>
        <w:t>M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3"/>
          <w:position w:val="5"/>
        </w:rPr>
        <w:t>a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16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123"/>
          <w:position w:val="5"/>
        </w:rPr>
        <w:t>t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4"/>
          <w:position w:val="5"/>
        </w:rPr>
        <w:t>e</w:t>
      </w:r>
      <w:r>
        <w:rPr>
          <w:rFonts w:ascii="Arial" w:hAnsi="Arial" w:cs="Arial" w:eastAsia="Arial"/>
          <w:sz w:val="22"/>
          <w:szCs w:val="22"/>
          <w:color w:val="FE8548"/>
          <w:spacing w:val="-5"/>
          <w:w w:val="116"/>
          <w:position w:val="5"/>
        </w:rPr>
        <w:t>r</w:t>
      </w:r>
      <w:r>
        <w:rPr>
          <w:rFonts w:ascii="Arial" w:hAnsi="Arial" w:cs="Arial" w:eastAsia="Arial"/>
          <w:sz w:val="22"/>
          <w:szCs w:val="22"/>
          <w:color w:val="FE8548"/>
          <w:spacing w:val="-1"/>
          <w:w w:val="90"/>
          <w:position w:val="5"/>
        </w:rPr>
        <w:t>s</w:t>
      </w:r>
      <w:r>
        <w:rPr>
          <w:rFonts w:ascii="Arial" w:hAnsi="Arial" w:cs="Arial" w:eastAsia="Arial"/>
          <w:sz w:val="22"/>
          <w:szCs w:val="22"/>
          <w:color w:val="FE8548"/>
          <w:spacing w:val="0"/>
          <w:w w:val="99"/>
          <w:position w:val="5"/>
        </w:rPr>
        <w:t>on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22.705407pt;height:105.06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1900" w:h="16840"/>
      <w:pgMar w:top="640" w:bottom="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2019-04-08T16:14:07Z</dcterms:created>
  <dcterms:modified xsi:type="dcterms:W3CDTF">2019-04-08T16:14:07Z</dcterms:modified>
</cp:coreProperties>
</file>